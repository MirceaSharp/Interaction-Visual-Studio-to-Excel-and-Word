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01A" w:rsidRPr="00F01C2C" w:rsidRDefault="00F01C2C" w:rsidP="00F01C2C">
      <w:pPr>
        <w:jc w:val="center"/>
        <w:rPr>
          <w:rFonts w:ascii="Garamond" w:hAnsi="Garamond"/>
          <w:b/>
          <w:sz w:val="4"/>
          <w:szCs w:val="4"/>
          <w:lang w:val="nl-BE"/>
        </w:rPr>
      </w:pP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 wp14:anchorId="5C153C9F" wp14:editId="4D39FF0A">
            <wp:extent cx="8435340" cy="25679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53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4"/>
          <w:szCs w:val="4"/>
          <w:lang w:val="nl-BE"/>
        </w:rPr>
        <w:br/>
      </w:r>
      <w:r>
        <w:rPr>
          <w:rFonts w:ascii="Garamond" w:hAnsi="Garamond"/>
          <w:b/>
          <w:sz w:val="4"/>
          <w:szCs w:val="4"/>
          <w:lang w:val="nl-BE"/>
        </w:rPr>
        <w:br/>
      </w:r>
    </w:p>
    <w:p w:rsidR="0025798C" w:rsidRPr="00F01C2C" w:rsidRDefault="00A6401A" w:rsidP="00F0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aramond" w:hAnsi="Garamond"/>
          <w:b/>
          <w:sz w:val="52"/>
          <w:szCs w:val="52"/>
          <w:lang w:val="nl-BE"/>
        </w:rPr>
      </w:pPr>
      <w:r w:rsidRPr="00A6401A">
        <w:rPr>
          <w:rFonts w:ascii="Garamond" w:hAnsi="Garamond"/>
          <w:b/>
          <w:sz w:val="52"/>
          <w:szCs w:val="52"/>
          <w:lang w:val="nl-BE"/>
        </w:rPr>
        <w:t xml:space="preserve">Leren programmeren in </w:t>
      </w:r>
      <w:r w:rsidR="00F01C2C">
        <w:rPr>
          <w:rFonts w:ascii="Garamond" w:hAnsi="Garamond"/>
          <w:b/>
          <w:sz w:val="52"/>
          <w:szCs w:val="52"/>
          <w:lang w:val="nl-BE"/>
        </w:rPr>
        <w:t>.Net</w:t>
      </w:r>
    </w:p>
    <w:p w:rsidR="00A6401A" w:rsidRDefault="00A6401A">
      <w:pPr>
        <w:rPr>
          <w:lang w:val="nl-BE"/>
        </w:rPr>
      </w:pPr>
    </w:p>
    <w:p w:rsidR="000903F7" w:rsidRPr="000903F7" w:rsidRDefault="005C778D" w:rsidP="00F01C2C">
      <w:pPr>
        <w:pStyle w:val="Title"/>
      </w:pPr>
      <w:r>
        <w:t>Mircea Petrescu</w:t>
      </w:r>
    </w:p>
    <w:p w:rsidR="0082496C" w:rsidRDefault="0082496C">
      <w:pPr>
        <w:rPr>
          <w:lang w:val="nl-BE"/>
        </w:rPr>
      </w:pPr>
    </w:p>
    <w:p w:rsidR="00A6401A" w:rsidRDefault="00A6401A">
      <w:pPr>
        <w:rPr>
          <w:lang w:val="nl-BE"/>
        </w:rPr>
      </w:pPr>
      <w:r>
        <w:rPr>
          <w:lang w:val="nl-BE"/>
        </w:rPr>
        <w:t xml:space="preserve">De ondergetekenden verklaren dat de cursist de opleiding </w:t>
      </w:r>
      <w:r>
        <w:rPr>
          <w:i/>
          <w:lang w:val="nl-BE"/>
        </w:rPr>
        <w:t xml:space="preserve">Leren programmeren in </w:t>
      </w:r>
      <w:r w:rsidR="00F01C2C">
        <w:rPr>
          <w:i/>
          <w:lang w:val="nl-BE"/>
        </w:rPr>
        <w:t xml:space="preserve">.Net </w:t>
      </w:r>
      <w:r w:rsidR="00DC1BB6">
        <w:rPr>
          <w:i/>
          <w:lang w:val="nl-BE"/>
        </w:rPr>
        <w:t xml:space="preserve"> </w:t>
      </w:r>
      <w:r>
        <w:rPr>
          <w:lang w:val="nl-BE"/>
        </w:rPr>
        <w:t>heeft gevolgd en met succes de eindproef heeft afgelegd.</w:t>
      </w:r>
    </w:p>
    <w:p w:rsidR="00A6401A" w:rsidRDefault="00A6401A">
      <w:pPr>
        <w:rPr>
          <w:lang w:val="nl-BE"/>
        </w:rPr>
      </w:pPr>
    </w:p>
    <w:p w:rsidR="00A6401A" w:rsidRDefault="00A6401A">
      <w:pPr>
        <w:rPr>
          <w:lang w:val="nl-BE"/>
        </w:rPr>
      </w:pPr>
      <w:r>
        <w:rPr>
          <w:lang w:val="nl-BE"/>
        </w:rPr>
        <w:t>Namens het instituut,</w:t>
      </w:r>
    </w:p>
    <w:p w:rsidR="00A6401A" w:rsidRDefault="00A6401A">
      <w:pPr>
        <w:rPr>
          <w:lang w:val="nl-BE"/>
        </w:rPr>
      </w:pPr>
    </w:p>
    <w:p w:rsidR="00A6401A" w:rsidRDefault="00A6401A">
      <w:pPr>
        <w:rPr>
          <w:lang w:val="nl-BE"/>
        </w:rPr>
      </w:pPr>
    </w:p>
    <w:p w:rsidR="00A6401A" w:rsidRDefault="00A6401A">
      <w:pPr>
        <w:rPr>
          <w:lang w:val="nl-BE"/>
        </w:rPr>
      </w:pPr>
    </w:p>
    <w:p w:rsidR="00A6401A" w:rsidRDefault="00F01C2C" w:rsidP="00A6401A">
      <w:pPr>
        <w:tabs>
          <w:tab w:val="left" w:pos="9180"/>
        </w:tabs>
        <w:rPr>
          <w:lang w:val="nl-BE"/>
        </w:rPr>
      </w:pPr>
      <w:r>
        <w:rPr>
          <w:lang w:val="nl-BE"/>
        </w:rPr>
        <w:t>Zoë Pelgrims</w:t>
      </w:r>
      <w:r w:rsidR="00A6401A">
        <w:rPr>
          <w:lang w:val="nl-BE"/>
        </w:rPr>
        <w:tab/>
      </w:r>
      <w:r>
        <w:rPr>
          <w:lang w:val="nl-BE"/>
        </w:rPr>
        <w:t>Hans Van Soom</w:t>
      </w:r>
    </w:p>
    <w:p w:rsidR="00A6401A" w:rsidRPr="0025798C" w:rsidRDefault="00F01C2C" w:rsidP="00A6401A">
      <w:pPr>
        <w:tabs>
          <w:tab w:val="left" w:pos="9180"/>
        </w:tabs>
        <w:rPr>
          <w:lang w:val="nl-BE"/>
        </w:rPr>
      </w:pPr>
      <w:r>
        <w:rPr>
          <w:lang w:val="nl-BE"/>
        </w:rPr>
        <w:t>Trajectbegeleider</w:t>
      </w:r>
      <w:r w:rsidR="00A6401A">
        <w:rPr>
          <w:lang w:val="nl-BE"/>
        </w:rPr>
        <w:tab/>
        <w:t>Docent</w:t>
      </w:r>
    </w:p>
    <w:sectPr w:rsidR="00A6401A" w:rsidRPr="0025798C" w:rsidSect="00A6401A">
      <w:footerReference w:type="default" r:id="rId8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78D" w:rsidRDefault="005C778D" w:rsidP="00F01C2C">
      <w:r>
        <w:separator/>
      </w:r>
    </w:p>
  </w:endnote>
  <w:endnote w:type="continuationSeparator" w:id="0">
    <w:p w:rsidR="005C778D" w:rsidRDefault="005C778D" w:rsidP="00F01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C2C" w:rsidRDefault="00F01C2C">
    <w:pPr>
      <w:pStyle w:val="Footer"/>
    </w:pPr>
    <w:r>
      <w:rPr>
        <w:noProof/>
      </w:rPr>
      <w:t xml:space="preserve">                                                                                                                                                                                                                              </w:t>
    </w:r>
    <w:r w:rsidRPr="00EA663A">
      <w:rPr>
        <w:noProof/>
        <w:lang w:val="en-US" w:eastAsia="en-US"/>
      </w:rPr>
      <w:drawing>
        <wp:inline distT="0" distB="0" distL="0" distR="0" wp14:anchorId="2BCB23BA" wp14:editId="307FB184">
          <wp:extent cx="403860" cy="426720"/>
          <wp:effectExtent l="0" t="0" r="0" b="0"/>
          <wp:docPr id="7" name="Afbeelding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40386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78D" w:rsidRDefault="005C778D" w:rsidP="00F01C2C">
      <w:r>
        <w:separator/>
      </w:r>
    </w:p>
  </w:footnote>
  <w:footnote w:type="continuationSeparator" w:id="0">
    <w:p w:rsidR="005C778D" w:rsidRDefault="005C778D" w:rsidP="00F01C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78D"/>
    <w:rsid w:val="000112BA"/>
    <w:rsid w:val="00046278"/>
    <w:rsid w:val="000667BA"/>
    <w:rsid w:val="000767C5"/>
    <w:rsid w:val="000903F7"/>
    <w:rsid w:val="00094BB3"/>
    <w:rsid w:val="00097FF3"/>
    <w:rsid w:val="000A6F90"/>
    <w:rsid w:val="000C4A6E"/>
    <w:rsid w:val="0011203F"/>
    <w:rsid w:val="00126947"/>
    <w:rsid w:val="00133A5D"/>
    <w:rsid w:val="0017342D"/>
    <w:rsid w:val="0017492D"/>
    <w:rsid w:val="001872AC"/>
    <w:rsid w:val="001A042B"/>
    <w:rsid w:val="001A432A"/>
    <w:rsid w:val="001A583B"/>
    <w:rsid w:val="001A63DE"/>
    <w:rsid w:val="001B424E"/>
    <w:rsid w:val="001C70C2"/>
    <w:rsid w:val="001F0F85"/>
    <w:rsid w:val="00203A09"/>
    <w:rsid w:val="00216D16"/>
    <w:rsid w:val="00233F83"/>
    <w:rsid w:val="00252594"/>
    <w:rsid w:val="00256233"/>
    <w:rsid w:val="0025798C"/>
    <w:rsid w:val="00263734"/>
    <w:rsid w:val="00294187"/>
    <w:rsid w:val="002979E1"/>
    <w:rsid w:val="002D63AC"/>
    <w:rsid w:val="002F2426"/>
    <w:rsid w:val="003279BA"/>
    <w:rsid w:val="003535AE"/>
    <w:rsid w:val="003977C3"/>
    <w:rsid w:val="003A1AD1"/>
    <w:rsid w:val="003D63A8"/>
    <w:rsid w:val="00400097"/>
    <w:rsid w:val="00405308"/>
    <w:rsid w:val="00415651"/>
    <w:rsid w:val="00477F42"/>
    <w:rsid w:val="004C76A8"/>
    <w:rsid w:val="004D4A85"/>
    <w:rsid w:val="004E2A2F"/>
    <w:rsid w:val="0051207A"/>
    <w:rsid w:val="00593806"/>
    <w:rsid w:val="005A738C"/>
    <w:rsid w:val="005B3474"/>
    <w:rsid w:val="005C778D"/>
    <w:rsid w:val="005D28C9"/>
    <w:rsid w:val="005E19A3"/>
    <w:rsid w:val="005E1DA5"/>
    <w:rsid w:val="005F41CA"/>
    <w:rsid w:val="00603ECB"/>
    <w:rsid w:val="006107E1"/>
    <w:rsid w:val="00614845"/>
    <w:rsid w:val="00631385"/>
    <w:rsid w:val="00640BC6"/>
    <w:rsid w:val="006574E8"/>
    <w:rsid w:val="00667683"/>
    <w:rsid w:val="0069729D"/>
    <w:rsid w:val="006C5D9F"/>
    <w:rsid w:val="006D6898"/>
    <w:rsid w:val="006E6A9D"/>
    <w:rsid w:val="007239FB"/>
    <w:rsid w:val="0074683C"/>
    <w:rsid w:val="00752B39"/>
    <w:rsid w:val="00782CD6"/>
    <w:rsid w:val="00785647"/>
    <w:rsid w:val="00796883"/>
    <w:rsid w:val="007B5B6E"/>
    <w:rsid w:val="007D10D0"/>
    <w:rsid w:val="007E1BAA"/>
    <w:rsid w:val="007E5B5F"/>
    <w:rsid w:val="007F16CA"/>
    <w:rsid w:val="008016DD"/>
    <w:rsid w:val="008146E8"/>
    <w:rsid w:val="0082496C"/>
    <w:rsid w:val="00826E3D"/>
    <w:rsid w:val="00833202"/>
    <w:rsid w:val="0084320A"/>
    <w:rsid w:val="0084481F"/>
    <w:rsid w:val="0084707C"/>
    <w:rsid w:val="00855883"/>
    <w:rsid w:val="0085793C"/>
    <w:rsid w:val="008E4B70"/>
    <w:rsid w:val="008E7550"/>
    <w:rsid w:val="008F051C"/>
    <w:rsid w:val="008F7029"/>
    <w:rsid w:val="009013CE"/>
    <w:rsid w:val="00940804"/>
    <w:rsid w:val="00952475"/>
    <w:rsid w:val="0096451B"/>
    <w:rsid w:val="009660DE"/>
    <w:rsid w:val="00982553"/>
    <w:rsid w:val="00990134"/>
    <w:rsid w:val="009A43A4"/>
    <w:rsid w:val="009F6D96"/>
    <w:rsid w:val="00A13722"/>
    <w:rsid w:val="00A15CDC"/>
    <w:rsid w:val="00A6401A"/>
    <w:rsid w:val="00A67B2C"/>
    <w:rsid w:val="00A72663"/>
    <w:rsid w:val="00A84A59"/>
    <w:rsid w:val="00AA04B8"/>
    <w:rsid w:val="00AD0D59"/>
    <w:rsid w:val="00AF66E0"/>
    <w:rsid w:val="00B051A3"/>
    <w:rsid w:val="00B22266"/>
    <w:rsid w:val="00B42A91"/>
    <w:rsid w:val="00B95135"/>
    <w:rsid w:val="00BB2333"/>
    <w:rsid w:val="00BD1714"/>
    <w:rsid w:val="00BD763B"/>
    <w:rsid w:val="00BE69D0"/>
    <w:rsid w:val="00BF19FD"/>
    <w:rsid w:val="00BF2A95"/>
    <w:rsid w:val="00C03711"/>
    <w:rsid w:val="00C20F4A"/>
    <w:rsid w:val="00C27300"/>
    <w:rsid w:val="00C4312E"/>
    <w:rsid w:val="00C62134"/>
    <w:rsid w:val="00C70290"/>
    <w:rsid w:val="00C81717"/>
    <w:rsid w:val="00C8297B"/>
    <w:rsid w:val="00C94D7A"/>
    <w:rsid w:val="00CC5347"/>
    <w:rsid w:val="00D139C3"/>
    <w:rsid w:val="00D27961"/>
    <w:rsid w:val="00D36DB2"/>
    <w:rsid w:val="00D56BB8"/>
    <w:rsid w:val="00D7416D"/>
    <w:rsid w:val="00D81E20"/>
    <w:rsid w:val="00DB2930"/>
    <w:rsid w:val="00DC1BA8"/>
    <w:rsid w:val="00DC1BB6"/>
    <w:rsid w:val="00DD100F"/>
    <w:rsid w:val="00E1674E"/>
    <w:rsid w:val="00E276C1"/>
    <w:rsid w:val="00E34EEE"/>
    <w:rsid w:val="00E60978"/>
    <w:rsid w:val="00E60F52"/>
    <w:rsid w:val="00E72CCF"/>
    <w:rsid w:val="00E7506B"/>
    <w:rsid w:val="00EB03F3"/>
    <w:rsid w:val="00EB4A30"/>
    <w:rsid w:val="00EC3957"/>
    <w:rsid w:val="00EC7DFB"/>
    <w:rsid w:val="00F01C2C"/>
    <w:rsid w:val="00F26FA2"/>
    <w:rsid w:val="00F30197"/>
    <w:rsid w:val="00F36B85"/>
    <w:rsid w:val="00F44855"/>
    <w:rsid w:val="00F51A18"/>
    <w:rsid w:val="00F6198D"/>
    <w:rsid w:val="00F81905"/>
    <w:rsid w:val="00FB722F"/>
    <w:rsid w:val="00FD0BF3"/>
    <w:rsid w:val="00FD29BB"/>
    <w:rsid w:val="00FD2D56"/>
    <w:rsid w:val="00FD47F6"/>
    <w:rsid w:val="00FE3362"/>
    <w:rsid w:val="00FE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5A74C"/>
  <w15:chartTrackingRefBased/>
  <w15:docId w15:val="{F63531BE-5242-4B6B-B370-6A3545A7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0BC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40BC6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640BC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640BC6"/>
    <w:rPr>
      <w:rFonts w:ascii="Cambria" w:eastAsia="Times New Roman" w:hAnsi="Cambria" w:cs="Times New Roman"/>
      <w:b/>
      <w:bCs/>
      <w:kern w:val="28"/>
      <w:sz w:val="32"/>
      <w:szCs w:val="32"/>
      <w:lang w:val="nl-NL" w:eastAsia="nl-NL"/>
    </w:rPr>
  </w:style>
  <w:style w:type="paragraph" w:styleId="Header">
    <w:name w:val="header"/>
    <w:basedOn w:val="Normal"/>
    <w:link w:val="HeaderChar"/>
    <w:uiPriority w:val="99"/>
    <w:unhideWhenUsed/>
    <w:rsid w:val="00F01C2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1C2C"/>
    <w:rPr>
      <w:sz w:val="24"/>
      <w:szCs w:val="24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F01C2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C2C"/>
    <w:rPr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ce\source\repos\Interactie%20met%20andere%20applicaties\Interactie%20met%20andere%20applicaties\bin\Debug\Attest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230D7-E795-44EE-9461-2F44D27FA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Attest.dotx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Attest</vt:lpstr>
    </vt:vector>
  </TitlesOfParts>
  <Company>Fragiel BVBA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Attest</dc:title>
  <dc:subject/>
  <dc:creator>Mircea Petrescu</dc:creator>
  <cp:keywords/>
  <dc:description/>
  <cp:lastModifiedBy>Mircea Petrescu</cp:lastModifiedBy>
  <cp:revision>1</cp:revision>
  <dcterms:created xsi:type="dcterms:W3CDTF">2021-01-17T22:19:00Z</dcterms:created>
  <dcterms:modified xsi:type="dcterms:W3CDTF">2021-01-17T22:19:00Z</dcterms:modified>
</cp:coreProperties>
</file>